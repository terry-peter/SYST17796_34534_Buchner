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F9" w:rsidRDefault="00837A29">
      <w:pPr>
        <w:pStyle w:val="Date"/>
      </w:pPr>
      <w:r>
        <w:t>SYST 17796</w:t>
      </w:r>
    </w:p>
    <w:p w:rsidR="00C976B1" w:rsidRDefault="00837A29">
      <w:pPr>
        <w:pStyle w:val="Title"/>
      </w:pPr>
      <w:r>
        <w:t>ice 1 instructor notes/rubric</w:t>
      </w:r>
    </w:p>
    <w:p w:rsidR="001069F9" w:rsidRDefault="008719E0" w:rsidP="008719E0">
      <w:r>
        <w:t>It may be possible to grade this during class as one of three options:</w:t>
      </w:r>
    </w:p>
    <w:p w:rsidR="008719E0" w:rsidRDefault="008719E0" w:rsidP="008719E0">
      <w:pPr>
        <w:pStyle w:val="ListParagraph"/>
        <w:numPr>
          <w:ilvl w:val="0"/>
          <w:numId w:val="11"/>
        </w:numPr>
        <w:rPr>
          <w:caps/>
        </w:rPr>
      </w:pPr>
      <w:r>
        <w:rPr>
          <w:caps/>
        </w:rPr>
        <w:t>Complete - 10</w:t>
      </w:r>
    </w:p>
    <w:p w:rsidR="008719E0" w:rsidRDefault="008719E0" w:rsidP="008719E0">
      <w:pPr>
        <w:pStyle w:val="ListParagraph"/>
        <w:numPr>
          <w:ilvl w:val="0"/>
          <w:numId w:val="11"/>
        </w:numPr>
        <w:rPr>
          <w:caps/>
        </w:rPr>
      </w:pPr>
      <w:r>
        <w:rPr>
          <w:caps/>
        </w:rPr>
        <w:t>incomplete- 0</w:t>
      </w:r>
    </w:p>
    <w:p w:rsidR="008719E0" w:rsidRDefault="008719E0" w:rsidP="008719E0">
      <w:pPr>
        <w:pStyle w:val="ListParagraph"/>
        <w:numPr>
          <w:ilvl w:val="0"/>
          <w:numId w:val="11"/>
        </w:numPr>
        <w:rPr>
          <w:caps/>
        </w:rPr>
      </w:pPr>
      <w:r>
        <w:rPr>
          <w:caps/>
        </w:rPr>
        <w:t>partially complete -5</w:t>
      </w:r>
    </w:p>
    <w:p w:rsidR="008719E0" w:rsidRDefault="008719E0" w:rsidP="008719E0">
      <w:pPr>
        <w:pStyle w:val="Heading1"/>
      </w:pPr>
      <w:r>
        <w:t>Grading breakdown 10 points</w:t>
      </w:r>
      <w:bookmarkStart w:id="0" w:name="_GoBack"/>
      <w:bookmarkEnd w:id="0"/>
    </w:p>
    <w:p w:rsidR="008719E0" w:rsidRDefault="008719E0" w:rsidP="008719E0">
      <w:r>
        <w:t>Each task could be worth 1 point, plus one additional point for each of:</w:t>
      </w:r>
    </w:p>
    <w:p w:rsidR="008719E0" w:rsidRDefault="008719E0" w:rsidP="008719E0">
      <w:pPr>
        <w:pStyle w:val="ListParagraph"/>
        <w:numPr>
          <w:ilvl w:val="0"/>
          <w:numId w:val="13"/>
        </w:numPr>
      </w:pPr>
      <w:r>
        <w:t>Adds appropriate documentation (name, modifier, date)</w:t>
      </w:r>
    </w:p>
    <w:p w:rsidR="008719E0" w:rsidRDefault="008719E0" w:rsidP="008719E0">
      <w:pPr>
        <w:pStyle w:val="ListParagraph"/>
        <w:numPr>
          <w:ilvl w:val="0"/>
          <w:numId w:val="13"/>
        </w:numPr>
      </w:pPr>
      <w:r>
        <w:t>Conforms to proper coding standards (grading at a Java 1 level)</w:t>
      </w:r>
    </w:p>
    <w:p w:rsidR="008719E0" w:rsidRPr="008719E0" w:rsidRDefault="008719E0" w:rsidP="008719E0">
      <w:pPr>
        <w:pStyle w:val="ListParagraph"/>
        <w:numPr>
          <w:ilvl w:val="0"/>
          <w:numId w:val="13"/>
        </w:numPr>
      </w:pPr>
      <w:r>
        <w:t xml:space="preserve">Completes all tasks and does not </w:t>
      </w:r>
      <w:proofErr w:type="spellStart"/>
      <w:r>
        <w:t>mis</w:t>
      </w:r>
      <w:proofErr w:type="spellEnd"/>
      <w:r>
        <w:t xml:space="preserve">-manage the repository (no overwriting other students’ code, clear from the history that they did the work </w:t>
      </w:r>
      <w:proofErr w:type="spellStart"/>
      <w:r>
        <w:t>inidividually</w:t>
      </w:r>
      <w:proofErr w:type="spellEnd"/>
      <w:r>
        <w:t>)</w:t>
      </w:r>
    </w:p>
    <w:tbl>
      <w:tblPr>
        <w:tblStyle w:val="TaskListTable"/>
        <w:tblW w:w="4849" w:type="pct"/>
        <w:tblInd w:w="5" w:type="dxa"/>
        <w:tblLook w:val="04A0" w:firstRow="1" w:lastRow="0" w:firstColumn="1" w:lastColumn="0" w:noHBand="0" w:noVBand="1"/>
        <w:tblDescription w:val="Task List including task, due date, done and initials"/>
      </w:tblPr>
      <w:tblGrid>
        <w:gridCol w:w="9347"/>
      </w:tblGrid>
      <w:tr w:rsidR="008719E0" w:rsidTr="00AA234C">
        <w:trPr>
          <w:cnfStyle w:val="100000000000" w:firstRow="1" w:lastRow="0" w:firstColumn="0" w:lastColumn="0" w:oddVBand="0" w:evenVBand="0" w:oddHBand="0" w:evenHBand="0" w:firstRowFirstColumn="0" w:firstRowLastColumn="0" w:lastRowFirstColumn="0" w:lastRowLastColumn="0"/>
          <w:tblHeader/>
        </w:trPr>
        <w:sdt>
          <w:sdtPr>
            <w:alias w:val="Task:"/>
            <w:tag w:val="Task:"/>
            <w:id w:val="198206160"/>
            <w:placeholder>
              <w:docPart w:val="5D47E82D690D4BADABF529464620842A"/>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9347" w:type="dxa"/>
                <w:tcBorders>
                  <w:bottom w:val="single" w:sz="4" w:space="0" w:color="7F7F7F" w:themeColor="text1" w:themeTint="80"/>
                </w:tcBorders>
                <w:shd w:val="clear" w:color="auto" w:fill="475C18" w:themeFill="accent2" w:themeFillShade="80"/>
                <w:vAlign w:val="bottom"/>
              </w:tcPr>
              <w:p w:rsidR="008719E0" w:rsidRDefault="008719E0" w:rsidP="00AA234C">
                <w:r>
                  <w:t>Task</w:t>
                </w:r>
              </w:p>
            </w:tc>
          </w:sdtContent>
        </w:sdt>
      </w:tr>
      <w:tr w:rsidR="008719E0" w:rsidTr="00AA2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8719E0" w:rsidRDefault="008719E0" w:rsidP="008719E0">
            <w:pPr>
              <w:pStyle w:val="ListParagraph"/>
              <w:numPr>
                <w:ilvl w:val="0"/>
                <w:numId w:val="12"/>
              </w:numPr>
            </w:pPr>
            <w:r>
              <w:t xml:space="preserve">Clone the ICE 1 repository listed above to a NetBeans project </w:t>
            </w:r>
          </w:p>
        </w:tc>
      </w:tr>
      <w:tr w:rsidR="008719E0" w:rsidTr="00AA2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8719E0" w:rsidRDefault="008719E0" w:rsidP="008719E0">
            <w:pPr>
              <w:pStyle w:val="ListParagraph"/>
              <w:numPr>
                <w:ilvl w:val="0"/>
                <w:numId w:val="12"/>
              </w:numPr>
            </w:pPr>
            <w:r>
              <w:t xml:space="preserve">Create a new Branch on the master repository called FIRSTNAME_LASTNAME_ICE1 to complete the remainder of ICE 1. </w:t>
            </w:r>
            <w:r w:rsidRPr="00C3558D">
              <w:rPr>
                <w:b/>
              </w:rPr>
              <w:t>Note that you should not push changes to the master repository, only to your branch</w:t>
            </w:r>
            <w:r>
              <w:t>.</w:t>
            </w:r>
          </w:p>
        </w:tc>
      </w:tr>
      <w:tr w:rsidR="008719E0" w:rsidTr="00AA2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8719E0" w:rsidRDefault="008719E0" w:rsidP="008719E0">
            <w:pPr>
              <w:pStyle w:val="ListParagraph"/>
              <w:numPr>
                <w:ilvl w:val="0"/>
                <w:numId w:val="12"/>
              </w:numPr>
            </w:pPr>
            <w:r>
              <w:t xml:space="preserve">Complete the </w:t>
            </w:r>
            <w:proofErr w:type="spellStart"/>
            <w:r>
              <w:t>CardTrick</w:t>
            </w:r>
            <w:proofErr w:type="spellEnd"/>
            <w:r>
              <w:t xml:space="preserve"> class so that it models a “hand” of seven cards as an array (or other suitable data structure) which is filled with random cards (you will have to create an algorithm that chooses random number values and random suits from the suits array, </w:t>
            </w:r>
            <w:r w:rsidRPr="00C5051C">
              <w:rPr>
                <w:b/>
              </w:rPr>
              <w:t>this is started for you</w:t>
            </w:r>
            <w:r>
              <w:t>)</w:t>
            </w:r>
          </w:p>
        </w:tc>
      </w:tr>
      <w:tr w:rsidR="008719E0" w:rsidTr="00AA2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8719E0" w:rsidRDefault="008719E0" w:rsidP="008719E0">
            <w:pPr>
              <w:pStyle w:val="ListParagraph"/>
              <w:numPr>
                <w:ilvl w:val="0"/>
                <w:numId w:val="12"/>
              </w:numPr>
            </w:pPr>
            <w:r>
              <w:t xml:space="preserve">Make the </w:t>
            </w:r>
            <w:proofErr w:type="spellStart"/>
            <w:r>
              <w:t>CardTrick</w:t>
            </w:r>
            <w:proofErr w:type="spellEnd"/>
            <w:r>
              <w:t xml:space="preserve"> class then ask the user to pick a card (“any card”) and then search the array for the card, and report whether the user’s card is in the magic hand of random cards. There are no special points here for efficiency beyond a Java 1 level. This is something we can refactor! </w:t>
            </w:r>
          </w:p>
        </w:tc>
      </w:tr>
      <w:tr w:rsidR="008719E0" w:rsidTr="00AA2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8719E0" w:rsidRDefault="008719E0" w:rsidP="008719E0">
            <w:pPr>
              <w:pStyle w:val="ListParagraph"/>
              <w:numPr>
                <w:ilvl w:val="0"/>
                <w:numId w:val="12"/>
              </w:numPr>
            </w:pPr>
            <w:r>
              <w:t xml:space="preserve">Edit your code </w:t>
            </w:r>
            <w:r w:rsidRPr="00D76409">
              <w:rPr>
                <w:b/>
              </w:rPr>
              <w:t>from GitHub</w:t>
            </w:r>
            <w:r>
              <w:rPr>
                <w:b/>
              </w:rPr>
              <w:t xml:space="preserve"> to add a set Card Object called </w:t>
            </w:r>
            <w:proofErr w:type="spellStart"/>
            <w:r>
              <w:rPr>
                <w:b/>
              </w:rPr>
              <w:t>luckyCard</w:t>
            </w:r>
            <w:proofErr w:type="spellEnd"/>
            <w:r>
              <w:rPr>
                <w:b/>
              </w:rPr>
              <w:t>.</w:t>
            </w:r>
          </w:p>
        </w:tc>
      </w:tr>
      <w:tr w:rsidR="008719E0" w:rsidTr="00AA2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8719E0" w:rsidRDefault="008719E0" w:rsidP="008719E0">
            <w:pPr>
              <w:pStyle w:val="ListParagraph"/>
              <w:numPr>
                <w:ilvl w:val="0"/>
                <w:numId w:val="12"/>
              </w:numPr>
            </w:pPr>
            <w:r>
              <w:t xml:space="preserve">Safely merge the code into your NetBeans project, replacing the code that was asking the user to create a card with your new </w:t>
            </w:r>
            <w:proofErr w:type="spellStart"/>
            <w:r>
              <w:t>luckyCard</w:t>
            </w:r>
            <w:proofErr w:type="spellEnd"/>
            <w:r>
              <w:t xml:space="preserve"> Object.</w:t>
            </w:r>
          </w:p>
        </w:tc>
      </w:tr>
      <w:tr w:rsidR="008719E0" w:rsidTr="00AA2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8719E0" w:rsidRDefault="008719E0" w:rsidP="008719E0">
            <w:pPr>
              <w:pStyle w:val="ListParagraph"/>
              <w:numPr>
                <w:ilvl w:val="0"/>
                <w:numId w:val="12"/>
              </w:numPr>
            </w:pPr>
            <w:r>
              <w:t xml:space="preserve">Once your merged code is working (your original plus the lucky card), commit and push your branch to the repository. </w:t>
            </w:r>
            <w:r w:rsidRPr="00C3558D">
              <w:rPr>
                <w:b/>
              </w:rPr>
              <w:t>Do not merge with the master.</w:t>
            </w:r>
          </w:p>
        </w:tc>
      </w:tr>
      <w:tr w:rsidR="008719E0" w:rsidTr="00AA2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rsidR="008719E0" w:rsidRDefault="008719E0" w:rsidP="00AA234C">
            <w:r>
              <w:lastRenderedPageBreak/>
              <w:t xml:space="preserve">****Students will be asked to show their history to get full credit for the edit/merge (and </w:t>
            </w:r>
            <w:proofErr w:type="spellStart"/>
            <w:r>
              <w:t>Git</w:t>
            </w:r>
            <w:proofErr w:type="spellEnd"/>
            <w:r>
              <w:t xml:space="preserve"> history doesn’t lie!)****</w:t>
            </w:r>
          </w:p>
        </w:tc>
      </w:tr>
    </w:tbl>
    <w:p w:rsidR="00B23B2D" w:rsidRDefault="00B23B2D"/>
    <w:sectPr w:rsidR="00B23B2D">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8CD" w:rsidRDefault="00CF78CD">
      <w:pPr>
        <w:spacing w:after="0" w:line="240" w:lineRule="auto"/>
      </w:pPr>
      <w:r>
        <w:separator/>
      </w:r>
    </w:p>
  </w:endnote>
  <w:endnote w:type="continuationSeparator" w:id="0">
    <w:p w:rsidR="00CF78CD" w:rsidRDefault="00CF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9F9" w:rsidRDefault="00C37065">
    <w:pPr>
      <w:pStyle w:val="Footer"/>
    </w:pPr>
    <w:r>
      <w:t xml:space="preserve">Page </w:t>
    </w:r>
    <w:r>
      <w:fldChar w:fldCharType="begin"/>
    </w:r>
    <w:r>
      <w:instrText xml:space="preserve"> PAGE   \* MERGEFORMAT </w:instrText>
    </w:r>
    <w:r>
      <w:fldChar w:fldCharType="separate"/>
    </w:r>
    <w:r w:rsidR="008719E0">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8CD" w:rsidRDefault="00CF78CD">
      <w:pPr>
        <w:spacing w:after="0" w:line="240" w:lineRule="auto"/>
      </w:pPr>
      <w:r>
        <w:separator/>
      </w:r>
    </w:p>
  </w:footnote>
  <w:footnote w:type="continuationSeparator" w:id="0">
    <w:p w:rsidR="00CF78CD" w:rsidRDefault="00CF7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7815A9"/>
    <w:multiLevelType w:val="hybridMultilevel"/>
    <w:tmpl w:val="45647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F966A6"/>
    <w:multiLevelType w:val="hybridMultilevel"/>
    <w:tmpl w:val="6E3088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4CB6683"/>
    <w:multiLevelType w:val="hybridMultilevel"/>
    <w:tmpl w:val="803015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29"/>
    <w:rsid w:val="00032192"/>
    <w:rsid w:val="001069F9"/>
    <w:rsid w:val="00374ACF"/>
    <w:rsid w:val="00432943"/>
    <w:rsid w:val="00582082"/>
    <w:rsid w:val="00837A29"/>
    <w:rsid w:val="008719E0"/>
    <w:rsid w:val="009B7D25"/>
    <w:rsid w:val="00A124EC"/>
    <w:rsid w:val="00B23B2D"/>
    <w:rsid w:val="00B847F3"/>
    <w:rsid w:val="00C37065"/>
    <w:rsid w:val="00C976B1"/>
    <w:rsid w:val="00CF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D0E31"/>
  <w15:chartTrackingRefBased/>
  <w15:docId w15:val="{02D3AD82-F7FD-43EB-952D-C4CB50DB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4EC"/>
  </w:style>
  <w:style w:type="paragraph" w:styleId="Heading1">
    <w:name w:val="heading 1"/>
    <w:basedOn w:val="Normal"/>
    <w:next w:val="Normal"/>
    <w:link w:val="Heading1Char"/>
    <w:uiPriority w:val="9"/>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ListParagraph">
    <w:name w:val="List Paragraph"/>
    <w:basedOn w:val="Normal"/>
    <w:uiPriority w:val="34"/>
    <w:unhideWhenUsed/>
    <w:qFormat/>
    <w:rsid w:val="00871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47E82D690D4BADABF529464620842A"/>
        <w:category>
          <w:name w:val="General"/>
          <w:gallery w:val="placeholder"/>
        </w:category>
        <w:types>
          <w:type w:val="bbPlcHdr"/>
        </w:types>
        <w:behaviors>
          <w:behavior w:val="content"/>
        </w:behaviors>
        <w:guid w:val="{034AF917-1DEF-4752-A3D3-C43AC86512F6}"/>
      </w:docPartPr>
      <w:docPartBody>
        <w:p w:rsidR="00000000" w:rsidRDefault="00607F48" w:rsidP="00607F48">
          <w:pPr>
            <w:pStyle w:val="5D47E82D690D4BADABF529464620842A"/>
          </w:pPr>
          <w:r>
            <w:t>Task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48"/>
    <w:rsid w:val="00607F48"/>
    <w:rsid w:val="00F42D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26C6D414F544E9AE03F4970FAC2306">
    <w:name w:val="8126C6D414F544E9AE03F4970FAC2306"/>
  </w:style>
  <w:style w:type="paragraph" w:customStyle="1" w:styleId="B268BC8D275B483EBF1B66EA33EFA53F">
    <w:name w:val="B268BC8D275B483EBF1B66EA33EFA53F"/>
  </w:style>
  <w:style w:type="paragraph" w:customStyle="1" w:styleId="FC6ADB82BF3B433A8CE01DBE0FEA0A3C">
    <w:name w:val="FC6ADB82BF3B433A8CE01DBE0FEA0A3C"/>
  </w:style>
  <w:style w:type="paragraph" w:customStyle="1" w:styleId="AAB65A3E2C99406BBA6B85540993F2E3">
    <w:name w:val="AAB65A3E2C99406BBA6B85540993F2E3"/>
  </w:style>
  <w:style w:type="paragraph" w:customStyle="1" w:styleId="A8CE20455F9A490A84186F2859200205">
    <w:name w:val="A8CE20455F9A490A84186F2859200205"/>
  </w:style>
  <w:style w:type="paragraph" w:customStyle="1" w:styleId="1DD23AD1434A496885635EDC48152E5D">
    <w:name w:val="1DD23AD1434A496885635EDC48152E5D"/>
  </w:style>
  <w:style w:type="paragraph" w:customStyle="1" w:styleId="54450EC14F01461B8867213782E9227A">
    <w:name w:val="54450EC14F01461B8867213782E9227A"/>
  </w:style>
  <w:style w:type="paragraph" w:customStyle="1" w:styleId="5892ED300B44444ABB014A229250A277">
    <w:name w:val="5892ED300B44444ABB014A229250A277"/>
  </w:style>
  <w:style w:type="paragraph" w:customStyle="1" w:styleId="51EF497FBE2B44C4BBD9F2DF243DE243">
    <w:name w:val="51EF497FBE2B44C4BBD9F2DF243DE243"/>
  </w:style>
  <w:style w:type="paragraph" w:customStyle="1" w:styleId="F0038B3EA62849F7AF70CA4F0A99ABD4">
    <w:name w:val="F0038B3EA62849F7AF70CA4F0A99ABD4"/>
  </w:style>
  <w:style w:type="paragraph" w:customStyle="1" w:styleId="5D47E82D690D4BADABF529464620842A">
    <w:name w:val="5D47E82D690D4BADABF529464620842A"/>
    <w:rsid w:val="00607F48"/>
  </w:style>
  <w:style w:type="paragraph" w:customStyle="1" w:styleId="3428AA2B7432479F9D564BDDDF441314">
    <w:name w:val="3428AA2B7432479F9D564BDDDF441314"/>
    <w:rsid w:val="00607F48"/>
  </w:style>
  <w:style w:type="paragraph" w:customStyle="1" w:styleId="27D178DC62294AB79BB8B44B0A46CA7B">
    <w:name w:val="27D178DC62294AB79BB8B44B0A46CA7B"/>
    <w:rsid w:val="00607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5</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Elizabeth Dancy</cp:lastModifiedBy>
  <cp:revision>2</cp:revision>
  <dcterms:created xsi:type="dcterms:W3CDTF">2018-05-14T19:08:00Z</dcterms:created>
  <dcterms:modified xsi:type="dcterms:W3CDTF">2018-05-14T19:13:00Z</dcterms:modified>
  <cp:version/>
</cp:coreProperties>
</file>